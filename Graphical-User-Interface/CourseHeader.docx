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 xml:space="preserve">Derrick </w:t>
            </w:r>
            <w:bookmarkStart w:id="0" w:name="_GoBack"/>
            <w:bookmarkEnd w:id="0"/>
            <w:r>
              <w:t>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&lt;assignment due date here&gt;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Pr="00D81515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740074" w:rsidRPr="00D81515" w:rsidSect="00F36394">
      <w:footerReference w:type="even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EB9"/>
    <w:rsid w:val="001637B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5EFAC-9D22-4EB6-BA42-CAA99864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232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2017-09-08T21:01:00Z</dcterms:created>
  <dcterms:modified xsi:type="dcterms:W3CDTF">2017-09-08T21:01:00Z</dcterms:modified>
</cp:coreProperties>
</file>