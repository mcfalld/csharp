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D554C6" w:rsidP="007F5540">
            <w:pPr>
              <w:keepNext/>
              <w:keepLines/>
            </w:pPr>
            <w:r>
              <w:t>Nov</w:t>
            </w:r>
            <w:r w:rsidR="00B23CCF">
              <w:t xml:space="preserve"> </w:t>
            </w:r>
            <w:r>
              <w:t>17</w:t>
            </w:r>
            <w:r w:rsidR="00B23CCF">
              <w:t>, 2017 11:59 PM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100%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Derrick,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You did a good job in completing the project.  Please keep up the good work.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Mr. Claborn</w:t>
            </w:r>
          </w:p>
          <w:p w:rsidR="00272DDC" w:rsidRDefault="00272DDC" w:rsidP="007F5540">
            <w:pPr>
              <w:keepNext/>
              <w:keepLines/>
            </w:pP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  <w:bookmarkStart w:id="0" w:name="_GoBack"/>
      <w:bookmarkEnd w:id="0"/>
    </w:p>
    <w:p w:rsidR="00480917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A105B0" w:rsidRDefault="00A105B0">
      <w:r>
        <w:br w:type="page"/>
      </w:r>
    </w:p>
    <w:p w:rsidR="00D554C6" w:rsidRDefault="00D554C6" w:rsidP="00D554C6">
      <w:pPr>
        <w:rPr>
          <w:sz w:val="22"/>
          <w:szCs w:val="22"/>
        </w:rPr>
      </w:pPr>
      <w:r>
        <w:lastRenderedPageBreak/>
        <w:t>Derrick McFall</w:t>
      </w:r>
    </w:p>
    <w:p w:rsidR="00D554C6" w:rsidRDefault="00D554C6" w:rsidP="00D554C6">
      <w:r>
        <w:t>Graphic User Interface</w:t>
      </w:r>
    </w:p>
    <w:p w:rsidR="00D554C6" w:rsidRDefault="00D554C6" w:rsidP="00D554C6">
      <w:r>
        <w:t>12-Nov-17</w:t>
      </w:r>
    </w:p>
    <w:p w:rsidR="00D554C6" w:rsidRDefault="00D554C6" w:rsidP="00D554C6">
      <w:pPr>
        <w:jc w:val="center"/>
      </w:pPr>
      <w:r>
        <w:t>Chapter 20 1-7</w:t>
      </w:r>
    </w:p>
    <w:p w:rsidR="00D554C6" w:rsidRDefault="00D554C6" w:rsidP="00D554C6">
      <w:pPr>
        <w:pStyle w:val="ListParagraph"/>
        <w:numPr>
          <w:ilvl w:val="0"/>
          <w:numId w:val="11"/>
        </w:numPr>
        <w:spacing w:after="160" w:line="256" w:lineRule="auto"/>
        <w:contextualSpacing/>
      </w:pPr>
      <w:r>
        <w:rPr>
          <w:noProof/>
        </w:rPr>
        <w:drawing>
          <wp:inline distT="0" distB="0" distL="0" distR="0">
            <wp:extent cx="5344795" cy="3015615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C6" w:rsidRDefault="00D554C6" w:rsidP="00D554C6"/>
    <w:p w:rsidR="00D554C6" w:rsidRDefault="00D554C6" w:rsidP="00D554C6">
      <w:pPr>
        <w:pStyle w:val="ListParagraph"/>
        <w:numPr>
          <w:ilvl w:val="0"/>
          <w:numId w:val="11"/>
        </w:numPr>
        <w:spacing w:after="160" w:line="256" w:lineRule="auto"/>
        <w:contextualSpacing/>
      </w:pPr>
      <w:r>
        <w:rPr>
          <w:noProof/>
        </w:rPr>
        <w:drawing>
          <wp:inline distT="0" distB="0" distL="0" distR="0">
            <wp:extent cx="4136390" cy="37884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C6" w:rsidRDefault="00D554C6" w:rsidP="00D554C6">
      <w:pPr>
        <w:pStyle w:val="ListParagraph"/>
      </w:pPr>
    </w:p>
    <w:p w:rsidR="00D554C6" w:rsidRDefault="00D554C6" w:rsidP="00D554C6">
      <w:pPr>
        <w:pStyle w:val="ListParagraph"/>
        <w:numPr>
          <w:ilvl w:val="0"/>
          <w:numId w:val="11"/>
        </w:numPr>
        <w:spacing w:after="160" w:line="256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5137785" cy="2601595"/>
            <wp:effectExtent l="0" t="0" r="571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C6" w:rsidRDefault="00D554C6" w:rsidP="00D554C6">
      <w:pPr>
        <w:pStyle w:val="ListParagraph"/>
      </w:pP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)\\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MSSQLLocalDB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AttachDbFilename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=|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DataDirectory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|\\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MMABooks.mdf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54C6" w:rsidRDefault="00D554C6" w:rsidP="00D554C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 xml:space="preserve"> //This is the code added.</w:t>
      </w:r>
    </w:p>
    <w:p w:rsidR="00D554C6" w:rsidRDefault="00D554C6" w:rsidP="00D554C6">
      <w:pPr>
        <w:pStyle w:val="ListParagraph"/>
        <w:numPr>
          <w:ilvl w:val="0"/>
          <w:numId w:val="11"/>
        </w:numPr>
        <w:spacing w:after="160" w:line="256" w:lineRule="auto"/>
        <w:contextualSpacing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4408805" cy="3352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C6" w:rsidRDefault="00D554C6" w:rsidP="00D554C6">
      <w:pPr>
        <w:ind w:left="720"/>
      </w:pPr>
      <w:r>
        <w:t>Code I input:</w:t>
      </w:r>
    </w:p>
    <w:p w:rsidR="00D554C6" w:rsidRDefault="00D554C6" w:rsidP="00D554C6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54C6" w:rsidRDefault="00D554C6" w:rsidP="00D554C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54C6" w:rsidRDefault="00D554C6" w:rsidP="00D554C6">
      <w:pPr>
        <w:ind w:left="720"/>
        <w:rPr>
          <w:rFonts w:asciiTheme="minorHAnsi" w:hAnsiTheme="minorHAnsi" w:cstheme="minorBidi"/>
          <w:sz w:val="22"/>
          <w:szCs w:val="22"/>
        </w:rPr>
      </w:pPr>
    </w:p>
    <w:p w:rsidR="00D554C6" w:rsidRDefault="00D554C6" w:rsidP="00D554C6">
      <w:pPr>
        <w:pStyle w:val="ListParagraph"/>
        <w:numPr>
          <w:ilvl w:val="0"/>
          <w:numId w:val="11"/>
        </w:numPr>
        <w:spacing w:after="160" w:line="256" w:lineRule="auto"/>
        <w:contextualSpacing/>
      </w:pPr>
      <w:r>
        <w:lastRenderedPageBreak/>
        <w:t xml:space="preserve">  </w:t>
      </w:r>
      <w:r>
        <w:rPr>
          <w:noProof/>
        </w:rPr>
        <w:drawing>
          <wp:inline distT="0" distB="0" distL="0" distR="0">
            <wp:extent cx="5943600" cy="66401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C6" w:rsidRDefault="00D554C6" w:rsidP="00D554C6">
      <w:r>
        <w:tab/>
      </w:r>
      <w:r>
        <w:tab/>
        <w:t>Coded added for #5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MMABooksDB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Name, Address, City, State,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Customers "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54C6" w:rsidRDefault="00D554C6" w:rsidP="00D55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54C6" w:rsidRDefault="00D554C6" w:rsidP="00D554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54C6" w:rsidRDefault="00D554C6" w:rsidP="00D554C6">
      <w:pPr>
        <w:rPr>
          <w:rFonts w:ascii="Consolas" w:hAnsi="Consolas" w:cs="Consolas"/>
          <w:color w:val="000000"/>
          <w:sz w:val="19"/>
          <w:szCs w:val="19"/>
        </w:rPr>
      </w:pPr>
    </w:p>
    <w:p w:rsidR="00D554C6" w:rsidRDefault="00D554C6" w:rsidP="00D554C6">
      <w:pPr>
        <w:pStyle w:val="ListParagraph"/>
        <w:numPr>
          <w:ilvl w:val="0"/>
          <w:numId w:val="11"/>
        </w:numPr>
        <w:spacing w:after="160" w:line="256" w:lineRule="auto"/>
        <w:contextualSpacing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4593590" cy="41363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C6" w:rsidRDefault="00D554C6" w:rsidP="00D554C6"/>
    <w:p w:rsidR="00D554C6" w:rsidRDefault="00D554C6" w:rsidP="00D554C6">
      <w:pPr>
        <w:pStyle w:val="ListParagraph"/>
        <w:numPr>
          <w:ilvl w:val="0"/>
          <w:numId w:val="11"/>
        </w:numPr>
        <w:spacing w:after="160" w:line="256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3777615" cy="44742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C6" w:rsidRDefault="00D554C6" w:rsidP="00D554C6">
      <w:pPr>
        <w:pStyle w:val="ListParagraph"/>
      </w:pPr>
    </w:p>
    <w:p w:rsidR="00D554C6" w:rsidRDefault="00D554C6" w:rsidP="00D554C6">
      <w:pPr>
        <w:ind w:left="720"/>
      </w:pPr>
      <w:r>
        <w:t>The combo box was empty but disappeared every time I clicked my snipping tool.</w:t>
      </w:r>
    </w:p>
    <w:p w:rsidR="00480917" w:rsidRPr="00D81515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480917" w:rsidRPr="00D81515" w:rsidSect="00F36394">
      <w:footerReference w:type="even" r:id="rId15"/>
      <w:footerReference w:type="defaul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45614B41"/>
    <w:multiLevelType w:val="hybridMultilevel"/>
    <w:tmpl w:val="3FDE7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841"/>
    <w:rsid w:val="00156EB9"/>
    <w:rsid w:val="001637B6"/>
    <w:rsid w:val="001A68D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0917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B7A84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973A9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05B0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3CCF"/>
    <w:rsid w:val="00B33CB9"/>
    <w:rsid w:val="00B50717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0F8C"/>
    <w:rsid w:val="00D47651"/>
    <w:rsid w:val="00D548CC"/>
    <w:rsid w:val="00D554C6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55F45"/>
    <w:rsid w:val="00F8124B"/>
    <w:rsid w:val="00F81438"/>
    <w:rsid w:val="00F8235B"/>
    <w:rsid w:val="00F848D1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644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CCF78-6F6B-441F-9AFB-5F3824F42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6</Pages>
  <Words>205</Words>
  <Characters>2220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2421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2017-12-13T21:42:00Z</dcterms:created>
  <dcterms:modified xsi:type="dcterms:W3CDTF">2017-12-13T21:42:00Z</dcterms:modified>
</cp:coreProperties>
</file>