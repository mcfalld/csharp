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6973A9" w:rsidP="007F5540">
            <w:pPr>
              <w:keepNext/>
              <w:keepLines/>
            </w:pPr>
            <w:r>
              <w:t>Oct</w:t>
            </w:r>
            <w:r w:rsidR="00B23CCF">
              <w:t xml:space="preserve"> 1</w:t>
            </w:r>
            <w:r>
              <w:t>5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156841" w:rsidRDefault="00156841" w:rsidP="00156841">
      <w:pPr>
        <w:rPr>
          <w:noProof/>
          <w:sz w:val="22"/>
          <w:szCs w:val="22"/>
        </w:rPr>
      </w:pPr>
      <w:r>
        <w:rPr>
          <w:noProof/>
        </w:rPr>
        <w:lastRenderedPageBreak/>
        <w:t>1.</w:t>
      </w:r>
    </w:p>
    <w:p w:rsidR="00156841" w:rsidRDefault="00156841" w:rsidP="00156841">
      <w:r>
        <w:rPr>
          <w:noProof/>
        </w:rPr>
        <w:drawing>
          <wp:inline distT="0" distB="0" distL="0" distR="0">
            <wp:extent cx="5943600" cy="5998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41" w:rsidRDefault="00156841" w:rsidP="00156841">
      <w:r>
        <w:lastRenderedPageBreak/>
        <w:t xml:space="preserve">2. </w:t>
      </w:r>
      <w:r>
        <w:rPr>
          <w:noProof/>
        </w:rPr>
        <w:drawing>
          <wp:inline distT="0" distB="0" distL="0" distR="0">
            <wp:extent cx="4637405" cy="4332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41" w:rsidRDefault="00156841" w:rsidP="00156841"/>
    <w:p w:rsidR="00156841" w:rsidRDefault="00156841" w:rsidP="00156841"/>
    <w:p w:rsidR="00156841" w:rsidRDefault="00156841" w:rsidP="00156841"/>
    <w:p w:rsidR="00156841" w:rsidRDefault="00156841" w:rsidP="00156841">
      <w:r>
        <w:t xml:space="preserve">3. </w:t>
      </w:r>
      <w:r>
        <w:rPr>
          <w:noProof/>
        </w:rPr>
        <w:drawing>
          <wp:inline distT="0" distB="0" distL="0" distR="0">
            <wp:extent cx="3069590" cy="250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41" w:rsidRDefault="00156841" w:rsidP="00156841"/>
    <w:p w:rsidR="00156841" w:rsidRDefault="00156841" w:rsidP="00156841">
      <w:r>
        <w:lastRenderedPageBreak/>
        <w:t>4.</w:t>
      </w:r>
      <w:r>
        <w:rPr>
          <w:noProof/>
        </w:rPr>
        <w:drawing>
          <wp:inline distT="0" distB="0" distL="0" distR="0">
            <wp:extent cx="5943600" cy="127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41" w:rsidRDefault="00156841" w:rsidP="00156841"/>
    <w:p w:rsidR="00156841" w:rsidRDefault="00156841" w:rsidP="00156841"/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sectPr w:rsidR="00480917" w:rsidRPr="00D81515" w:rsidSect="00F36394">
      <w:footerReference w:type="even" r:id="rId12"/>
      <w:footerReference w:type="defaul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F3BB-6A63-4891-9EE9-5F550BDF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4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313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2017-12-13T21:31:00Z</dcterms:created>
  <dcterms:modified xsi:type="dcterms:W3CDTF">2017-12-13T21:31:00Z</dcterms:modified>
</cp:coreProperties>
</file>