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6973A9" w:rsidP="007F5540">
            <w:pPr>
              <w:keepNext/>
              <w:keepLines/>
            </w:pPr>
            <w:r>
              <w:t>Oct</w:t>
            </w:r>
            <w:r w:rsidR="00B23CCF">
              <w:t xml:space="preserve"> 1</w:t>
            </w:r>
            <w:r>
              <w:t>5</w:t>
            </w:r>
            <w:r w:rsidR="00B23CCF">
              <w:t>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100%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Derrick,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You did a good job in completing the project.  Please keep up the good work.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Mr. Claborn</w:t>
            </w:r>
            <w:bookmarkStart w:id="0" w:name="_GoBack"/>
            <w:bookmarkEnd w:id="0"/>
          </w:p>
          <w:p w:rsidR="00272DDC" w:rsidRDefault="00272DDC" w:rsidP="007F5540">
            <w:pPr>
              <w:keepNext/>
              <w:keepLines/>
            </w:pP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480917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A105B0" w:rsidRDefault="00A105B0">
      <w:r>
        <w:br w:type="page"/>
      </w:r>
    </w:p>
    <w:p w:rsidR="00480917" w:rsidRPr="00D81515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480917" w:rsidRPr="00D81515" w:rsidSect="00F36394">
      <w:footerReference w:type="even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EB9"/>
    <w:rsid w:val="001637B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0917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B7A84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973A9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05B0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64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42EE8-E102-464E-A4CA-3A14E566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2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288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2017-12-13T21:30:00Z</dcterms:created>
  <dcterms:modified xsi:type="dcterms:W3CDTF">2017-12-13T21:30:00Z</dcterms:modified>
</cp:coreProperties>
</file>