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CB3271" w:rsidP="007F5540">
            <w:pPr>
              <w:keepNext/>
              <w:keepLines/>
            </w:pPr>
            <w:r>
              <w:t>01Oct17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5B3EC4" w:rsidP="007F5540">
            <w:pPr>
              <w:keepNext/>
              <w:keepLines/>
            </w:pPr>
            <w:r>
              <w:t>10</w:t>
            </w:r>
            <w:r w:rsidR="00CB3271">
              <w:t>0</w:t>
            </w:r>
            <w:r>
              <w:t>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3EC4" w:rsidRPr="005B3EC4" w:rsidRDefault="005B3EC4" w:rsidP="005B3EC4">
            <w:bookmarkStart w:id="0" w:name="_GoBack"/>
            <w:bookmarkEnd w:id="0"/>
            <w:r w:rsidRPr="005B3EC4">
              <w:t>Individual Feedback</w:t>
            </w:r>
          </w:p>
          <w:p w:rsidR="005B3EC4" w:rsidRPr="005B3EC4" w:rsidRDefault="005B3EC4" w:rsidP="005B3EC4">
            <w:pPr>
              <w:spacing w:before="100" w:beforeAutospacing="1" w:after="100" w:afterAutospacing="1"/>
            </w:pPr>
            <w:r w:rsidRPr="005B3EC4">
              <w:t>received update via email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>
      <w:r>
        <w:br w:type="page"/>
      </w:r>
    </w:p>
    <w:p w:rsidR="00740074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>
            <wp:extent cx="3365673" cy="26671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14 #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Using the add wholesale customer button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89469" cy="17717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ter14 #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You can see that I was able to add </w:t>
      </w:r>
      <w:proofErr w:type="spellStart"/>
      <w:r>
        <w:t>jim</w:t>
      </w:r>
      <w:proofErr w:type="spellEnd"/>
      <w:r>
        <w:t xml:space="preserve"> Strother as a wholesale customer. But two of the retail customers only had phone numbers. I wasn’t </w:t>
      </w:r>
      <w:proofErr w:type="gramStart"/>
      <w:r>
        <w:t>using :</w:t>
      </w:r>
      <w:proofErr w:type="gramEnd"/>
      <w:r>
        <w:t xml:space="preserve"> base(string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email) after my constructor. When adding that part in it started working exactly as intended.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378374" cy="28893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retail_wor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After removing the empty string names and email and correcting my problem with not calling the super constructor it worked.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57717" cy="175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_retail_wor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police commissioner is now a customer of the retail type.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89469" cy="23115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_wor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Making sure that my delete button works to remove john doe.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76768" cy="1771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_work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Pr="00D81515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John doe is no longer a wholesale customer. We don’t like crabs.</w:t>
      </w:r>
    </w:p>
    <w:sectPr w:rsidR="00CB3271" w:rsidRPr="00D81515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943" w:rsidRDefault="009F2943">
      <w:r>
        <w:separator/>
      </w:r>
    </w:p>
  </w:endnote>
  <w:endnote w:type="continuationSeparator" w:id="0">
    <w:p w:rsidR="009F2943" w:rsidRDefault="009F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943" w:rsidRDefault="009F2943">
      <w:r>
        <w:separator/>
      </w:r>
    </w:p>
  </w:footnote>
  <w:footnote w:type="continuationSeparator" w:id="0">
    <w:p w:rsidR="009F2943" w:rsidRDefault="009F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3EC4"/>
    <w:rsid w:val="005B4DB0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6E629D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9F2943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B3271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C73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F9B7C-82DC-4205-90B1-24A5C26B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3</Pages>
  <Words>138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876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2017-12-13T21:24:00Z</dcterms:created>
  <dcterms:modified xsi:type="dcterms:W3CDTF">2017-12-13T21:24:00Z</dcterms:modified>
</cp:coreProperties>
</file>